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DEA" w:rsidRDefault="00B15DEA" w:rsidP="00B15D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F5059B">
        <w:rPr>
          <w:rFonts w:asciiTheme="majorEastAsia" w:eastAsiaTheme="majorEastAsia" w:hAnsiTheme="majorEastAsia" w:hint="eastAsia"/>
          <w:b/>
          <w:sz w:val="36"/>
          <w:szCs w:val="36"/>
        </w:rPr>
        <w:t>ゲーム情報学特論　第</w:t>
      </w:r>
      <w:r w:rsidR="0066395F">
        <w:rPr>
          <w:rFonts w:asciiTheme="majorEastAsia" w:eastAsiaTheme="majorEastAsia" w:hAnsiTheme="majorEastAsia" w:hint="eastAsia"/>
          <w:b/>
          <w:sz w:val="36"/>
          <w:szCs w:val="36"/>
        </w:rPr>
        <w:t>六</w:t>
      </w:r>
      <w:r w:rsidRPr="00F5059B">
        <w:rPr>
          <w:rFonts w:asciiTheme="majorEastAsia" w:eastAsiaTheme="majorEastAsia" w:hAnsiTheme="majorEastAsia" w:hint="eastAsia"/>
          <w:b/>
          <w:sz w:val="36"/>
          <w:szCs w:val="36"/>
        </w:rPr>
        <w:t>回　レポート</w:t>
      </w:r>
    </w:p>
    <w:p w:rsidR="0066395F" w:rsidRDefault="0066395F" w:rsidP="0066395F">
      <w:pPr>
        <w:pStyle w:val="2"/>
      </w:pPr>
      <w:r>
        <w:rPr>
          <w:rFonts w:hint="eastAsia"/>
        </w:rPr>
        <w:t>○×ゲームを考える。先手は３通りの手があるが、それぞれ1000シミュレーションして、勝率を求めよ。</w:t>
      </w:r>
    </w:p>
    <w:p w:rsidR="0066395F" w:rsidRDefault="0066395F" w:rsidP="0066395F">
      <w:pPr>
        <w:pStyle w:val="2"/>
      </w:pPr>
      <w:r>
        <w:t>各シミュレーション中は着手がランダムに選択し、勝てば1勝、引き分けは0.5勝と考える。</w:t>
      </w:r>
    </w:p>
    <w:p w:rsidR="0066395F" w:rsidRDefault="00517DBB" w:rsidP="0066395F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>
            <wp:extent cx="1533525" cy="10287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DBB" w:rsidRPr="00123A28" w:rsidRDefault="00517DBB" w:rsidP="0066395F">
      <w:pPr>
        <w:rPr>
          <w:rFonts w:ascii="ＭＳ 明朝" w:eastAsia="ＭＳ 明朝" w:hAnsi="ＭＳ 明朝"/>
          <w:lang w:eastAsia="zh-CN"/>
        </w:rPr>
      </w:pPr>
      <w:r w:rsidRPr="00123A28">
        <w:rPr>
          <w:rFonts w:ascii="ＭＳ 明朝" w:eastAsia="ＭＳ 明朝" w:hAnsi="ＭＳ 明朝"/>
          <w:lang w:eastAsia="zh-CN"/>
        </w:rPr>
        <w:t>２通りの手と３通りの手は勝率がだいたい同じである。</w:t>
      </w:r>
    </w:p>
    <w:p w:rsidR="00517DBB" w:rsidRPr="00123A28" w:rsidRDefault="00BA7B6E" w:rsidP="0066395F">
      <w:pPr>
        <w:rPr>
          <w:rFonts w:ascii="ＭＳ 明朝" w:eastAsia="ＭＳ 明朝" w:hAnsi="ＭＳ 明朝"/>
          <w:lang w:eastAsia="zh-CN"/>
        </w:rPr>
      </w:pPr>
      <w:r w:rsidRPr="00123A28">
        <w:rPr>
          <w:rFonts w:ascii="ＭＳ 明朝" w:eastAsia="ＭＳ 明朝" w:hAnsi="ＭＳ 明朝"/>
          <w:lang w:eastAsia="zh-CN"/>
        </w:rPr>
        <w:t>１通りの手はいちばん勝ちやすい。</w:t>
      </w:r>
    </w:p>
    <w:p w:rsidR="00BA7B6E" w:rsidRDefault="00BA7B6E" w:rsidP="0066395F">
      <w:pPr>
        <w:rPr>
          <w:rFonts w:ascii="ＭＳ 明朝" w:eastAsia="DengXian" w:hAnsi="ＭＳ 明朝"/>
          <w:lang w:eastAsia="zh-CN"/>
        </w:rPr>
      </w:pPr>
    </w:p>
    <w:p w:rsidR="005028D7" w:rsidRDefault="005028D7" w:rsidP="0066395F">
      <w:pPr>
        <w:rPr>
          <w:rFonts w:ascii="ＭＳ 明朝" w:eastAsia="DengXian" w:hAnsi="ＭＳ 明朝"/>
          <w:lang w:eastAsia="zh-CN"/>
        </w:rPr>
      </w:pPr>
      <w:r>
        <w:rPr>
          <w:rFonts w:ascii="ＭＳ 明朝" w:eastAsia="DengXian" w:hAnsi="ＭＳ 明朝"/>
          <w:lang w:eastAsia="zh-CN"/>
        </w:rPr>
        <w:t>ソースコード：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java.awt.Point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java.util.HashSet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Make the random chess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s1710260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RandomChess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MaruChess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BatsuChess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ROMS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ROMS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Set&lt;Point&gt;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SameChess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&lt;Point&gt;();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ChessPoint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make the random chess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type 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通りの手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getRandomChess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type)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chess of random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Random rand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Random();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count_batsu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count_maru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temp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ROMS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- 1];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ROMS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temp[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]);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count_maru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4)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temp[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count_batsu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4)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temp[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(temp[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== 1)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count_maru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(temp[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== 0)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count_batsu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]);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３通り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(type)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1: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[0][0] = 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count1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0; a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= 0; b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ROMS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b++)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 == 0 &amp;&amp; b == 0)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[a][b] = temp[count1];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count1++;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2: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[1][0] = 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count2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0; a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= 0; b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ROMS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b++)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 == 1 &amp;&amp; b == 0)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[a][b] = temp[count2];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count2++;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3: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[1][1] = 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count3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0; a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a++)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= 0; b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ROMS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b++)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 == 1 &amp;&amp; b == 0)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[a][b] = temp[count3];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count3++;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judgeChess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[x][y] == 1)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right direction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][y]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[x][y])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3)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dip direction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2 &amp;&amp; y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2)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][y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[x][y])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3)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down direction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[x][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[x][y])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3)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right direction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][y]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[x][y])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3)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0.5;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dip direction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2 &amp;&amp; y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2)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][y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[x][y])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3)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0.5;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down direction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[x][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[x][y])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count_down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3)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0.5;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028D7" w:rsidRDefault="005028D7" w:rsidP="0066395F">
      <w:pPr>
        <w:rPr>
          <w:rFonts w:ascii="ＭＳ 明朝" w:eastAsia="DengXian" w:hAnsi="ＭＳ 明朝"/>
          <w:lang w:eastAsia="zh-CN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TYPE_1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TYPE_2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TYPE_3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RandomChess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RandomChess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win1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win2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win3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count1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count2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count3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count_win1=0;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count_lose1=0;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count_win2=0;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count_lose2=0;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count_win3=0;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count_lose3=0;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(count1&lt;1000)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rc.getRandomChess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TYPE_1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&lt;3){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rc.judgeChess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0)==1||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rc.judgeChess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)==1){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win1+=1;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count_win1++;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==3){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win1+=0.5;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count_lose1++;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count1++;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通りの手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勝率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+win1);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+count_win1+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lose:"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+count_lose1);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(count2&lt;1000)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rc.getRandomChess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TYPE_2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&lt;3){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rc.judgeChess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0)==1||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rc.judgeChess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)==1){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win2+=1;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count_win2++;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==3){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win2+=0.5;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count_lose2++;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count2++;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通りの手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勝率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+win2);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+count_win2+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lose:"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+count_lose2);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(count3&lt;1000)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rc.getRandomChess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TYPE_3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&lt;3){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rc.judgeChess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0)==1||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rc.judgeChess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)==1){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win3+=1;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count_win3++;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==3){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win3+=0.5;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count_lose3++;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count3++;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通りの手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勝率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+win3);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+count_win3+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lose:"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+count_lose3);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28D7" w:rsidRDefault="005028D7" w:rsidP="00502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028D7" w:rsidRPr="005028D7" w:rsidRDefault="005028D7" w:rsidP="0066395F">
      <w:pPr>
        <w:rPr>
          <w:rFonts w:ascii="ＭＳ 明朝" w:eastAsia="DengXian" w:hAnsi="ＭＳ 明朝" w:hint="eastAsia"/>
          <w:lang w:eastAsia="zh-CN"/>
        </w:rPr>
      </w:pPr>
    </w:p>
    <w:p w:rsidR="0066395F" w:rsidRDefault="0066395F" w:rsidP="0066395F">
      <w:pPr>
        <w:pStyle w:val="2"/>
      </w:pPr>
      <w:r>
        <w:t>上記の</w:t>
      </w:r>
      <w:r w:rsidR="00806690">
        <w:rPr>
          <w:rFonts w:hint="eastAsia"/>
        </w:rPr>
        <w:t>プレーヤ</w:t>
      </w:r>
      <w:r>
        <w:t>同士を戦わせてみよ。シミュレーション数を20に減らしたプレーヤが弱くなるか確認せよ。</w:t>
      </w:r>
    </w:p>
    <w:p w:rsidR="00BE502D" w:rsidRDefault="00BE502D" w:rsidP="0066395F">
      <w:r>
        <w:t>３回のシミュレーションの結果：</w:t>
      </w:r>
    </w:p>
    <w:p w:rsidR="00BE502D" w:rsidRDefault="00C45A4A" w:rsidP="0066395F">
      <w:r>
        <w:rPr>
          <w:noProof/>
        </w:rPr>
        <w:drawing>
          <wp:inline distT="0" distB="0" distL="0" distR="0">
            <wp:extent cx="1428750" cy="9906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02D">
        <w:rPr>
          <w:noProof/>
        </w:rPr>
        <w:drawing>
          <wp:inline distT="0" distB="0" distL="0" distR="0">
            <wp:extent cx="1457325" cy="962025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02D">
        <w:rPr>
          <w:noProof/>
        </w:rPr>
        <w:drawing>
          <wp:inline distT="0" distB="0" distL="0" distR="0">
            <wp:extent cx="1400175" cy="1019175"/>
            <wp:effectExtent l="0" t="0" r="9525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5F" w:rsidRDefault="00C45A4A" w:rsidP="0066395F">
      <w:r>
        <w:t>前と比べると</w:t>
      </w:r>
      <w:r>
        <w:rPr>
          <w:rFonts w:eastAsia="DengXian" w:hint="eastAsia"/>
          <w:noProof/>
        </w:rPr>
        <w:drawing>
          <wp:inline distT="0" distB="0" distL="0" distR="0" wp14:anchorId="4AE89335" wp14:editId="57643B88">
            <wp:extent cx="1533525" cy="102870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72" w:rsidRDefault="009B1B72" w:rsidP="0066395F">
      <w:r>
        <w:t>１通りの手と</w:t>
      </w:r>
      <w:r>
        <w:t>２通りの手</w:t>
      </w:r>
      <w:r>
        <w:t>はだいたい同じであるが</w:t>
      </w:r>
      <w:r w:rsidR="006A5BC0">
        <w:t>、</w:t>
      </w:r>
      <w:bookmarkStart w:id="0" w:name="_GoBack"/>
      <w:bookmarkEnd w:id="0"/>
      <w:r>
        <w:rPr>
          <w:rFonts w:hint="eastAsia"/>
        </w:rPr>
        <w:t>３通りの手は</w:t>
      </w:r>
      <w:r w:rsidR="00570B62">
        <w:rPr>
          <w:rFonts w:hint="eastAsia"/>
        </w:rPr>
        <w:t>強く</w:t>
      </w:r>
      <w:r>
        <w:rPr>
          <w:rFonts w:hint="eastAsia"/>
        </w:rPr>
        <w:t>なる。</w:t>
      </w:r>
    </w:p>
    <w:p w:rsidR="009B1B72" w:rsidRPr="009B1B72" w:rsidRDefault="009B1B72" w:rsidP="0066395F">
      <w:pPr>
        <w:rPr>
          <w:rFonts w:hint="eastAsia"/>
        </w:rPr>
      </w:pPr>
      <w:r>
        <w:t>シミュレーションが多ければ多いほど、プレーヤが</w:t>
      </w:r>
      <w:r w:rsidR="00CB6922">
        <w:t>弱く</w:t>
      </w:r>
      <w:r>
        <w:t>なる。</w:t>
      </w:r>
    </w:p>
    <w:p w:rsidR="00C45A4A" w:rsidRDefault="00C45A4A" w:rsidP="0066395F">
      <w:pPr>
        <w:rPr>
          <w:rFonts w:hint="eastAsia"/>
        </w:rPr>
      </w:pPr>
    </w:p>
    <w:p w:rsidR="0066395F" w:rsidRDefault="00E82247" w:rsidP="008B11A6">
      <w:pPr>
        <w:pStyle w:val="2"/>
      </w:pPr>
      <w:r>
        <w:rPr>
          <w:rFonts w:hint="eastAsia"/>
        </w:rPr>
        <w:t>“シミュレーション中に、勝てる手があれば打ち、相手の勝ちを防ぐ手があれば打つ”ような「現実的なシミュレーション」を実装してみよ。そのようなプレーヤが強くなる確認せよ。</w:t>
      </w:r>
    </w:p>
    <w:p w:rsidR="008B11A6" w:rsidRPr="0066395F" w:rsidRDefault="008B11A6" w:rsidP="0066395F">
      <w:pPr>
        <w:rPr>
          <w:rFonts w:hint="eastAsia"/>
        </w:rPr>
      </w:pPr>
    </w:p>
    <w:sectPr w:rsidR="008B11A6" w:rsidRPr="0066395F">
      <w:headerReference w:type="default" r:id="rId12"/>
      <w:foot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95F" w:rsidRDefault="0066395F" w:rsidP="0014036A">
      <w:r>
        <w:separator/>
      </w:r>
    </w:p>
  </w:endnote>
  <w:endnote w:type="continuationSeparator" w:id="0">
    <w:p w:rsidR="0066395F" w:rsidRDefault="0066395F" w:rsidP="0014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940714"/>
      <w:docPartObj>
        <w:docPartGallery w:val="Page Numbers (Bottom of Page)"/>
        <w:docPartUnique/>
      </w:docPartObj>
    </w:sdtPr>
    <w:sdtEndPr/>
    <w:sdtContent>
      <w:p w:rsidR="0066395F" w:rsidRDefault="0066395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5BC0" w:rsidRPr="006A5BC0">
          <w:rPr>
            <w:noProof/>
            <w:lang w:val="ja-JP"/>
          </w:rPr>
          <w:t>8</w:t>
        </w:r>
        <w:r>
          <w:fldChar w:fldCharType="end"/>
        </w:r>
      </w:p>
    </w:sdtContent>
  </w:sdt>
  <w:p w:rsidR="0066395F" w:rsidRDefault="006639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95F" w:rsidRDefault="0066395F" w:rsidP="0014036A">
      <w:r>
        <w:separator/>
      </w:r>
    </w:p>
  </w:footnote>
  <w:footnote w:type="continuationSeparator" w:id="0">
    <w:p w:rsidR="0066395F" w:rsidRDefault="0066395F" w:rsidP="00140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95F" w:rsidRPr="00F5059B" w:rsidRDefault="0066395F">
    <w:pPr>
      <w:pStyle w:val="a6"/>
      <w:rPr>
        <w:rFonts w:asciiTheme="majorHAnsi" w:eastAsiaTheme="majorHAnsi" w:hAnsiTheme="majorHAnsi"/>
        <w:lang w:eastAsia="zh-CN"/>
      </w:rPr>
    </w:pPr>
    <w:r w:rsidRPr="00F5059B">
      <w:rPr>
        <w:rFonts w:asciiTheme="majorHAnsi" w:eastAsiaTheme="majorHAnsi" w:hAnsiTheme="majorHAnsi" w:hint="eastAsia"/>
        <w:lang w:eastAsia="zh-CN"/>
      </w:rPr>
      <w:t>学生番号：</w:t>
    </w:r>
    <w:r w:rsidRPr="00F5059B">
      <w:rPr>
        <w:rFonts w:ascii="Arial" w:eastAsiaTheme="majorHAnsi" w:hAnsi="Arial" w:cs="Arial" w:hint="eastAsia"/>
        <w:lang w:eastAsia="zh-CN"/>
      </w:rPr>
      <w:t>1710260</w:t>
    </w:r>
  </w:p>
  <w:p w:rsidR="0066395F" w:rsidRPr="00F5059B" w:rsidRDefault="0066395F">
    <w:pPr>
      <w:pStyle w:val="a6"/>
      <w:rPr>
        <w:rFonts w:asciiTheme="majorHAnsi" w:eastAsiaTheme="majorHAnsi" w:hAnsiTheme="majorHAnsi"/>
        <w:lang w:eastAsia="zh-CN"/>
      </w:rPr>
    </w:pPr>
    <w:r w:rsidRPr="00F5059B">
      <w:rPr>
        <w:rFonts w:asciiTheme="majorHAnsi" w:eastAsiaTheme="majorHAnsi" w:hAnsiTheme="majorHAnsi" w:hint="eastAsia"/>
        <w:lang w:eastAsia="zh-CN"/>
      </w:rPr>
      <w:t>学生名前：</w:t>
    </w:r>
    <w:r w:rsidRPr="00F5059B">
      <w:rPr>
        <w:rFonts w:ascii="Arial" w:eastAsiaTheme="majorHAnsi" w:hAnsi="Arial" w:cs="Arial"/>
        <w:lang w:eastAsia="zh-CN"/>
      </w:rPr>
      <w:t>SHI Jun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317AC"/>
    <w:multiLevelType w:val="hybridMultilevel"/>
    <w:tmpl w:val="BED46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522EB4"/>
    <w:multiLevelType w:val="hybridMultilevel"/>
    <w:tmpl w:val="034A6D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5A"/>
    <w:rsid w:val="000030F4"/>
    <w:rsid w:val="0003112A"/>
    <w:rsid w:val="0004765D"/>
    <w:rsid w:val="000B2696"/>
    <w:rsid w:val="000D70C0"/>
    <w:rsid w:val="00122CF8"/>
    <w:rsid w:val="00123A28"/>
    <w:rsid w:val="0014036A"/>
    <w:rsid w:val="0018430A"/>
    <w:rsid w:val="001875F3"/>
    <w:rsid w:val="00187B94"/>
    <w:rsid w:val="001B1097"/>
    <w:rsid w:val="001C36C4"/>
    <w:rsid w:val="001C7F8A"/>
    <w:rsid w:val="00266200"/>
    <w:rsid w:val="002A043F"/>
    <w:rsid w:val="002A3B76"/>
    <w:rsid w:val="00314901"/>
    <w:rsid w:val="0035051E"/>
    <w:rsid w:val="00350ECF"/>
    <w:rsid w:val="00376379"/>
    <w:rsid w:val="00390259"/>
    <w:rsid w:val="0039273B"/>
    <w:rsid w:val="0042519D"/>
    <w:rsid w:val="004867B9"/>
    <w:rsid w:val="004C59D9"/>
    <w:rsid w:val="004E0989"/>
    <w:rsid w:val="004F4E2D"/>
    <w:rsid w:val="005028D7"/>
    <w:rsid w:val="0051537E"/>
    <w:rsid w:val="00517DBB"/>
    <w:rsid w:val="00523D8E"/>
    <w:rsid w:val="00555579"/>
    <w:rsid w:val="00570B62"/>
    <w:rsid w:val="005C7BCF"/>
    <w:rsid w:val="00635E26"/>
    <w:rsid w:val="006432EA"/>
    <w:rsid w:val="00662FB5"/>
    <w:rsid w:val="0066395F"/>
    <w:rsid w:val="0068335F"/>
    <w:rsid w:val="006A5BC0"/>
    <w:rsid w:val="006C5B6B"/>
    <w:rsid w:val="006D2975"/>
    <w:rsid w:val="00735AED"/>
    <w:rsid w:val="00753E6D"/>
    <w:rsid w:val="00760011"/>
    <w:rsid w:val="00777BD4"/>
    <w:rsid w:val="007C4639"/>
    <w:rsid w:val="007D7167"/>
    <w:rsid w:val="00801158"/>
    <w:rsid w:val="00806690"/>
    <w:rsid w:val="00827B79"/>
    <w:rsid w:val="008477E8"/>
    <w:rsid w:val="008B11A6"/>
    <w:rsid w:val="008D1E75"/>
    <w:rsid w:val="00970349"/>
    <w:rsid w:val="009B1B72"/>
    <w:rsid w:val="00A82A25"/>
    <w:rsid w:val="00B15DEA"/>
    <w:rsid w:val="00B3647F"/>
    <w:rsid w:val="00B50B14"/>
    <w:rsid w:val="00B5334F"/>
    <w:rsid w:val="00B61595"/>
    <w:rsid w:val="00BA7B6E"/>
    <w:rsid w:val="00BC00D0"/>
    <w:rsid w:val="00BC335A"/>
    <w:rsid w:val="00BC7C7E"/>
    <w:rsid w:val="00BE502D"/>
    <w:rsid w:val="00C00B9A"/>
    <w:rsid w:val="00C27F15"/>
    <w:rsid w:val="00C41372"/>
    <w:rsid w:val="00C43C6D"/>
    <w:rsid w:val="00C45A4A"/>
    <w:rsid w:val="00CA0C40"/>
    <w:rsid w:val="00CB6922"/>
    <w:rsid w:val="00CC2441"/>
    <w:rsid w:val="00CC39F4"/>
    <w:rsid w:val="00D933DF"/>
    <w:rsid w:val="00DB4859"/>
    <w:rsid w:val="00DC3B0C"/>
    <w:rsid w:val="00DF086E"/>
    <w:rsid w:val="00E05F51"/>
    <w:rsid w:val="00E23AC0"/>
    <w:rsid w:val="00E82247"/>
    <w:rsid w:val="00EA4A1E"/>
    <w:rsid w:val="00F076ED"/>
    <w:rsid w:val="00F23048"/>
    <w:rsid w:val="00F2510B"/>
    <w:rsid w:val="00F5059B"/>
    <w:rsid w:val="00F55160"/>
    <w:rsid w:val="00F94EC8"/>
    <w:rsid w:val="00FB07DF"/>
    <w:rsid w:val="00FC06E1"/>
    <w:rsid w:val="00FF01CE"/>
    <w:rsid w:val="00FF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4A1E5E8-F7B3-4E0D-8088-40DDE901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47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6395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735AE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35A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35A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35AE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735AE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735AE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735AED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41">
    <w:name w:val="sc41"/>
    <w:basedOn w:val="a0"/>
    <w:rsid w:val="00735AE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35AE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35AED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List Paragraph"/>
    <w:basedOn w:val="a"/>
    <w:uiPriority w:val="34"/>
    <w:qFormat/>
    <w:rsid w:val="00523D8E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B364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3647F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B3647F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403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4036A"/>
  </w:style>
  <w:style w:type="paragraph" w:styleId="a8">
    <w:name w:val="footer"/>
    <w:basedOn w:val="a"/>
    <w:link w:val="a9"/>
    <w:uiPriority w:val="99"/>
    <w:unhideWhenUsed/>
    <w:rsid w:val="0014036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4036A"/>
  </w:style>
  <w:style w:type="character" w:styleId="aa">
    <w:name w:val="annotation reference"/>
    <w:basedOn w:val="a0"/>
    <w:uiPriority w:val="99"/>
    <w:semiHidden/>
    <w:unhideWhenUsed/>
    <w:rsid w:val="00BC00D0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BC00D0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BC00D0"/>
  </w:style>
  <w:style w:type="paragraph" w:styleId="ad">
    <w:name w:val="annotation subject"/>
    <w:basedOn w:val="ab"/>
    <w:next w:val="ab"/>
    <w:link w:val="ae"/>
    <w:uiPriority w:val="99"/>
    <w:semiHidden/>
    <w:unhideWhenUsed/>
    <w:rsid w:val="00BC00D0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BC00D0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BC00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BC00D0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6395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ED5F077-FEBA-4513-8527-A40E61FC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B883870F.dotm</Template>
  <TotalTime>12779</TotalTime>
  <Pages>9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SHIJun</dc:creator>
  <cp:keywords/>
  <dc:description/>
  <cp:lastModifiedBy>SHI, Jun</cp:lastModifiedBy>
  <cp:revision>80</cp:revision>
  <dcterms:created xsi:type="dcterms:W3CDTF">2017-04-26T10:13:00Z</dcterms:created>
  <dcterms:modified xsi:type="dcterms:W3CDTF">2017-05-11T11:55:00Z</dcterms:modified>
</cp:coreProperties>
</file>