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C0" w:rsidRPr="00E05F51" w:rsidRDefault="00E23AC0" w:rsidP="00E23AC0">
      <w:pPr>
        <w:jc w:val="center"/>
        <w:rPr>
          <w:b/>
          <w:sz w:val="36"/>
          <w:szCs w:val="36"/>
        </w:rPr>
      </w:pPr>
      <w:r w:rsidRPr="00E05F51">
        <w:rPr>
          <w:rFonts w:hint="eastAsia"/>
          <w:b/>
          <w:sz w:val="36"/>
          <w:szCs w:val="36"/>
        </w:rPr>
        <w:t>ゲーム情報学特論　第</w:t>
      </w:r>
      <w:r>
        <w:rPr>
          <w:rFonts w:hint="eastAsia"/>
          <w:b/>
          <w:sz w:val="36"/>
          <w:szCs w:val="36"/>
        </w:rPr>
        <w:t>二</w:t>
      </w:r>
      <w:r w:rsidRPr="00E05F51">
        <w:rPr>
          <w:rFonts w:hint="eastAsia"/>
          <w:b/>
          <w:sz w:val="36"/>
          <w:szCs w:val="36"/>
        </w:rPr>
        <w:t>回　レポート</w:t>
      </w:r>
    </w:p>
    <w:p w:rsidR="00187B94" w:rsidRDefault="00187B94" w:rsidP="00187B94">
      <w:pPr>
        <w:pStyle w:val="1"/>
        <w:rPr>
          <w:rFonts w:hint="eastAsia"/>
        </w:rPr>
      </w:pPr>
      <w:r>
        <w:t>@</w:t>
      </w:r>
      <w:r>
        <w:rPr>
          <w:rFonts w:hint="eastAsia"/>
        </w:rPr>
        <w:t>を五つ、Ｘを五つ：</w:t>
      </w:r>
    </w:p>
    <w:p w:rsidR="0014036A" w:rsidRDefault="00555579" w:rsidP="00E23AC0">
      <w:r>
        <w:rPr>
          <w:noProof/>
        </w:rPr>
        <w:drawing>
          <wp:inline distT="0" distB="0" distL="0" distR="0">
            <wp:extent cx="5400675" cy="46958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79" w:rsidRDefault="00555579" w:rsidP="00E23AC0">
      <w:r>
        <w:t>こんな場合、１００％になる。</w:t>
      </w:r>
      <w:r>
        <w:br w:type="page"/>
      </w:r>
    </w:p>
    <w:p w:rsidR="00555579" w:rsidRDefault="00555579" w:rsidP="00E23AC0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lastRenderedPageBreak/>
        <w:drawing>
          <wp:inline distT="0" distB="0" distL="0" distR="0">
            <wp:extent cx="5400675" cy="467677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75" w:rsidRDefault="00555579" w:rsidP="00E23AC0">
      <w:r>
        <w:rPr>
          <w:rFonts w:hint="eastAsia"/>
        </w:rPr>
        <w:t>この場合、90％ぐらいである。</w:t>
      </w:r>
      <w:r w:rsidR="008D1E75">
        <w:br w:type="page"/>
      </w:r>
    </w:p>
    <w:p w:rsidR="00555579" w:rsidRDefault="008D1E75" w:rsidP="00E23AC0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lastRenderedPageBreak/>
        <w:drawing>
          <wp:inline distT="0" distB="0" distL="0" distR="0">
            <wp:extent cx="5400675" cy="4705350"/>
            <wp:effectExtent l="0" t="0" r="952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79" w:rsidRDefault="006D2975" w:rsidP="00E23AC0">
      <w:r>
        <w:rPr>
          <w:rFonts w:hint="eastAsia"/>
        </w:rPr>
        <w:t>この場合、60％ぐらいである。</w:t>
      </w:r>
      <w:r w:rsidR="00827B79">
        <w:br w:type="page"/>
      </w:r>
    </w:p>
    <w:p w:rsidR="008D1E75" w:rsidRDefault="00827B79" w:rsidP="00E23AC0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lastRenderedPageBreak/>
        <w:drawing>
          <wp:inline distT="0" distB="0" distL="0" distR="0">
            <wp:extent cx="5400675" cy="4695825"/>
            <wp:effectExtent l="0" t="0" r="9525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79" w:rsidRDefault="00827B79" w:rsidP="00827B79">
      <w:r>
        <w:rPr>
          <w:rFonts w:hint="eastAsia"/>
        </w:rPr>
        <w:t>この場合、94％ぐらいである。</w:t>
      </w:r>
      <w:r>
        <w:br w:type="page"/>
      </w:r>
    </w:p>
    <w:p w:rsidR="00827B79" w:rsidRDefault="0035051E" w:rsidP="00E23AC0">
      <w:r>
        <w:rPr>
          <w:rFonts w:eastAsia="DengXian" w:hint="eastAsia"/>
          <w:noProof/>
        </w:rPr>
        <w:lastRenderedPageBreak/>
        <w:drawing>
          <wp:inline distT="0" distB="0" distL="0" distR="0">
            <wp:extent cx="5400675" cy="4667250"/>
            <wp:effectExtent l="0" t="0" r="952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C0" w:rsidRDefault="000D70C0" w:rsidP="000D70C0">
      <w:r>
        <w:rPr>
          <w:rFonts w:hint="eastAsia"/>
        </w:rPr>
        <w:t>この場合、50％ぐらいである。</w:t>
      </w:r>
      <w:r>
        <w:br w:type="page"/>
      </w:r>
    </w:p>
    <w:p w:rsidR="000D70C0" w:rsidRDefault="0018430A" w:rsidP="00E23AC0">
      <w:r>
        <w:rPr>
          <w:rFonts w:hint="eastAsia"/>
          <w:noProof/>
        </w:rPr>
        <w:lastRenderedPageBreak/>
        <w:drawing>
          <wp:inline distT="0" distB="0" distL="0" distR="0">
            <wp:extent cx="5400675" cy="4695825"/>
            <wp:effectExtent l="0" t="0" r="9525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0A" w:rsidRDefault="0018430A" w:rsidP="0018430A">
      <w:r>
        <w:rPr>
          <w:rFonts w:hint="eastAsia"/>
        </w:rPr>
        <w:t>この場合、30％ぐらいである。</w:t>
      </w:r>
      <w:r>
        <w:br w:type="page"/>
      </w:r>
    </w:p>
    <w:p w:rsidR="0018430A" w:rsidRDefault="00C27F15" w:rsidP="00E23AC0">
      <w:r>
        <w:rPr>
          <w:rFonts w:hint="eastAsia"/>
          <w:noProof/>
        </w:rPr>
        <w:lastRenderedPageBreak/>
        <w:drawing>
          <wp:inline distT="0" distB="0" distL="0" distR="0">
            <wp:extent cx="5400675" cy="4676775"/>
            <wp:effectExtent l="0" t="0" r="9525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59" w:rsidRDefault="00A82A25" w:rsidP="00DB4859">
      <w:pPr>
        <w:jc w:val="left"/>
      </w:pPr>
      <w:r>
        <w:rPr>
          <w:rFonts w:hint="eastAsia"/>
        </w:rPr>
        <w:t>この場合、9</w:t>
      </w:r>
      <w:r w:rsidR="00B50B14">
        <w:rPr>
          <w:rFonts w:hint="eastAsia"/>
        </w:rPr>
        <w:t>２</w:t>
      </w:r>
      <w:r w:rsidR="00DB4859">
        <w:rPr>
          <w:rFonts w:hint="eastAsia"/>
        </w:rPr>
        <w:t>%くらいである</w:t>
      </w:r>
      <w:r w:rsidR="00376379">
        <w:rPr>
          <w:rFonts w:hint="eastAsia"/>
        </w:rPr>
        <w:t>。</w:t>
      </w:r>
      <w:r w:rsidR="00DB4859">
        <w:br w:type="page"/>
      </w:r>
    </w:p>
    <w:p w:rsidR="00A82A25" w:rsidRDefault="001C7F8A" w:rsidP="00DB485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400675" cy="467677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379">
        <w:rPr>
          <w:rFonts w:hint="eastAsia"/>
        </w:rPr>
        <w:t>この場合、９５％</w:t>
      </w:r>
      <w:r w:rsidR="00A82A25">
        <w:rPr>
          <w:rFonts w:hint="eastAsia"/>
        </w:rPr>
        <w:t>ぐらいである。</w:t>
      </w:r>
      <w:r w:rsidR="00A82A25">
        <w:br w:type="page"/>
      </w:r>
    </w:p>
    <w:p w:rsidR="00A82A25" w:rsidRDefault="00A82A25" w:rsidP="00E23AC0">
      <w:r>
        <w:rPr>
          <w:rFonts w:hint="eastAsia"/>
          <w:noProof/>
        </w:rPr>
        <w:lastRenderedPageBreak/>
        <w:drawing>
          <wp:inline distT="0" distB="0" distL="0" distR="0">
            <wp:extent cx="5400675" cy="46958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25" w:rsidRDefault="00A82A25" w:rsidP="00A82A25">
      <w:r>
        <w:rPr>
          <w:rFonts w:hint="eastAsia"/>
        </w:rPr>
        <w:t>この場合、</w:t>
      </w:r>
      <w:r w:rsidR="0003112A">
        <w:rPr>
          <w:rFonts w:hint="eastAsia"/>
        </w:rPr>
        <w:t>４</w:t>
      </w:r>
      <w:r>
        <w:rPr>
          <w:rFonts w:hint="eastAsia"/>
        </w:rPr>
        <w:t>0％ぐらいである。</w:t>
      </w:r>
      <w:r>
        <w:br w:type="page"/>
      </w:r>
    </w:p>
    <w:p w:rsidR="00A82A25" w:rsidRDefault="00970349" w:rsidP="00E23AC0">
      <w:r>
        <w:rPr>
          <w:rFonts w:hint="eastAsia"/>
          <w:noProof/>
        </w:rPr>
        <w:lastRenderedPageBreak/>
        <w:drawing>
          <wp:inline distT="0" distB="0" distL="0" distR="0" wp14:anchorId="76517822" wp14:editId="2E7AB6D9">
            <wp:extent cx="5400040" cy="467622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97" w:rsidRDefault="001C7F8A" w:rsidP="001C7F8A">
      <w:r>
        <w:rPr>
          <w:rFonts w:hint="eastAsia"/>
        </w:rPr>
        <w:t>この場合、</w:t>
      </w:r>
      <w:r w:rsidR="0003112A">
        <w:rPr>
          <w:rFonts w:hint="eastAsia"/>
        </w:rPr>
        <w:t>７５</w:t>
      </w:r>
      <w:r>
        <w:rPr>
          <w:rFonts w:hint="eastAsia"/>
        </w:rPr>
        <w:t>％ぐらいである。</w:t>
      </w:r>
    </w:p>
    <w:p w:rsidR="001B1097" w:rsidRDefault="001B1097" w:rsidP="001C7F8A"/>
    <w:p w:rsidR="001C7F8A" w:rsidRDefault="001B1097" w:rsidP="001C7F8A">
      <w:r>
        <w:t>平均的な汎化性能は72.6％ぐらいである。</w:t>
      </w:r>
      <w:r w:rsidR="001C7F8A">
        <w:br w:type="page"/>
      </w:r>
    </w:p>
    <w:p w:rsidR="001C7F8A" w:rsidRDefault="00187B94" w:rsidP="00187B94">
      <w:pPr>
        <w:pStyle w:val="1"/>
      </w:pPr>
      <w:r>
        <w:lastRenderedPageBreak/>
        <w:t>＠を二つ、Ｘを二つ：</w:t>
      </w:r>
    </w:p>
    <w:p w:rsidR="00187B94" w:rsidRDefault="0042519D" w:rsidP="00E23AC0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>
            <wp:extent cx="5400675" cy="4695825"/>
            <wp:effectExtent l="0" t="0" r="952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9D" w:rsidRDefault="0042519D" w:rsidP="00E23AC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100%</w:t>
      </w:r>
      <w:r w:rsidR="0039273B">
        <w:rPr>
          <w:rFonts w:hint="eastAsia"/>
        </w:rPr>
        <w:t>である。</w:t>
      </w:r>
      <w:r>
        <w:rPr>
          <w:rFonts w:eastAsia="DengXian"/>
          <w:lang w:eastAsia="zh-CN"/>
        </w:rPr>
        <w:br w:type="page"/>
      </w:r>
    </w:p>
    <w:p w:rsidR="0042519D" w:rsidRDefault="0039273B" w:rsidP="00E23AC0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>
            <wp:extent cx="5400675" cy="4657725"/>
            <wp:effectExtent l="0" t="0" r="9525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B" w:rsidRDefault="0039273B" w:rsidP="00E23AC0">
      <w:r>
        <w:rPr>
          <w:rFonts w:eastAsia="DengXian"/>
          <w:lang w:eastAsia="zh-CN"/>
        </w:rPr>
        <w:t>100%</w:t>
      </w:r>
      <w:r>
        <w:rPr>
          <w:rFonts w:hint="eastAsia"/>
        </w:rPr>
        <w:t>である。</w:t>
      </w:r>
      <w:r>
        <w:br w:type="page"/>
      </w:r>
    </w:p>
    <w:p w:rsidR="0039273B" w:rsidRDefault="0039273B" w:rsidP="00E23AC0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>
            <wp:extent cx="5400675" cy="4676775"/>
            <wp:effectExtent l="0" t="0" r="9525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B9" w:rsidRDefault="0039273B" w:rsidP="00E23AC0">
      <w:r>
        <w:rPr>
          <w:rFonts w:eastAsia="DengXian"/>
          <w:lang w:eastAsia="zh-CN"/>
        </w:rPr>
        <w:t>50%</w:t>
      </w:r>
      <w:r>
        <w:rPr>
          <w:rFonts w:hint="eastAsia"/>
        </w:rPr>
        <w:t>である。</w:t>
      </w:r>
      <w:r w:rsidR="004867B9">
        <w:br w:type="page"/>
      </w:r>
    </w:p>
    <w:p w:rsidR="0039273B" w:rsidRDefault="004867B9" w:rsidP="00E23AC0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>
            <wp:extent cx="5400675" cy="4724400"/>
            <wp:effectExtent l="0" t="0" r="9525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B9" w:rsidRDefault="004867B9" w:rsidP="00E23AC0">
      <w:r>
        <w:rPr>
          <w:rFonts w:eastAsia="DengXian"/>
          <w:lang w:eastAsia="zh-CN"/>
        </w:rPr>
        <w:t>100%</w:t>
      </w:r>
      <w:r>
        <w:rPr>
          <w:rFonts w:hint="eastAsia"/>
        </w:rPr>
        <w:t>である。</w:t>
      </w:r>
      <w:r>
        <w:br w:type="page"/>
      </w:r>
    </w:p>
    <w:p w:rsidR="004867B9" w:rsidRDefault="00122CF8" w:rsidP="00E23AC0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>
            <wp:extent cx="5400675" cy="4686300"/>
            <wp:effectExtent l="0" t="0" r="952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F8" w:rsidRDefault="00122CF8" w:rsidP="00E23AC0">
      <w:r>
        <w:rPr>
          <w:rFonts w:eastAsia="DengXian"/>
          <w:lang w:eastAsia="zh-CN"/>
        </w:rPr>
        <w:t>60%</w:t>
      </w:r>
      <w:r>
        <w:rPr>
          <w:rFonts w:hint="eastAsia"/>
        </w:rPr>
        <w:t>である。</w:t>
      </w:r>
      <w:r>
        <w:br w:type="page"/>
      </w:r>
    </w:p>
    <w:p w:rsidR="00122CF8" w:rsidRDefault="00122CF8" w:rsidP="00E23AC0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>
            <wp:extent cx="5400675" cy="4676775"/>
            <wp:effectExtent l="0" t="0" r="9525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0B" w:rsidRDefault="00122CF8" w:rsidP="00E23AC0">
      <w:r>
        <w:rPr>
          <w:rFonts w:eastAsia="DengXian"/>
          <w:lang w:eastAsia="zh-CN"/>
        </w:rPr>
        <w:t>90%</w:t>
      </w:r>
      <w:r>
        <w:rPr>
          <w:rFonts w:hint="eastAsia"/>
        </w:rPr>
        <w:t>ぐらい</w:t>
      </w:r>
      <w:r>
        <w:rPr>
          <w:rFonts w:hint="eastAsia"/>
        </w:rPr>
        <w:t>である。</w:t>
      </w:r>
      <w:r w:rsidR="00F2510B">
        <w:br w:type="page"/>
      </w:r>
    </w:p>
    <w:p w:rsidR="00F2510B" w:rsidRDefault="00F2510B" w:rsidP="00F2510B">
      <w:r>
        <w:rPr>
          <w:rFonts w:eastAsia="DengXian" w:hint="eastAsia"/>
          <w:noProof/>
        </w:rPr>
        <w:drawing>
          <wp:inline distT="0" distB="0" distL="0" distR="0">
            <wp:extent cx="5400675" cy="4686300"/>
            <wp:effectExtent l="0" t="0" r="9525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</w:rPr>
        <w:t>88</w:t>
      </w:r>
      <w:r>
        <w:rPr>
          <w:rFonts w:eastAsia="DengXian"/>
        </w:rPr>
        <w:t>%</w:t>
      </w:r>
      <w:r>
        <w:rPr>
          <w:rFonts w:hint="eastAsia"/>
        </w:rPr>
        <w:t>ぐらいである。</w:t>
      </w:r>
      <w:r>
        <w:br w:type="page"/>
      </w:r>
    </w:p>
    <w:p w:rsidR="00F2510B" w:rsidRDefault="00F2510B" w:rsidP="00F2510B">
      <w:r>
        <w:rPr>
          <w:rFonts w:eastAsia="DengXian" w:hint="eastAsia"/>
          <w:noProof/>
        </w:rPr>
        <w:drawing>
          <wp:inline distT="0" distB="0" distL="0" distR="0">
            <wp:extent cx="5400675" cy="4686300"/>
            <wp:effectExtent l="0" t="0" r="9525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</w:rPr>
        <w:t>88%</w:t>
      </w:r>
      <w:r>
        <w:rPr>
          <w:rFonts w:hint="eastAsia"/>
        </w:rPr>
        <w:t>ぐらいである。</w:t>
      </w:r>
      <w:r>
        <w:br w:type="page"/>
      </w:r>
    </w:p>
    <w:p w:rsidR="00122CF8" w:rsidRDefault="00F2510B" w:rsidP="00E23AC0">
      <w:r>
        <w:rPr>
          <w:rFonts w:eastAsia="DengXian" w:hint="eastAsia"/>
          <w:noProof/>
        </w:rPr>
        <w:drawing>
          <wp:inline distT="0" distB="0" distL="0" distR="0">
            <wp:extent cx="5400675" cy="4705350"/>
            <wp:effectExtent l="0" t="0" r="9525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0B" w:rsidRDefault="00F2510B" w:rsidP="00F2510B">
      <w:r>
        <w:rPr>
          <w:rFonts w:eastAsia="DengXian"/>
        </w:rPr>
        <w:t>30</w:t>
      </w:r>
      <w:r>
        <w:rPr>
          <w:rFonts w:eastAsia="DengXian"/>
        </w:rPr>
        <w:t>%</w:t>
      </w:r>
      <w:r>
        <w:rPr>
          <w:rFonts w:hint="eastAsia"/>
        </w:rPr>
        <w:t>ぐらいである。</w:t>
      </w:r>
      <w:r>
        <w:br w:type="page"/>
      </w:r>
    </w:p>
    <w:p w:rsidR="00F2510B" w:rsidRDefault="00DF086E" w:rsidP="00E23AC0">
      <w:r>
        <w:rPr>
          <w:rFonts w:hint="eastAsia"/>
          <w:noProof/>
        </w:rPr>
        <w:drawing>
          <wp:inline distT="0" distB="0" distL="0" distR="0">
            <wp:extent cx="5400675" cy="4705350"/>
            <wp:effectExtent l="0" t="0" r="9525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</w:rPr>
        <w:t>30%</w:t>
      </w:r>
      <w:r>
        <w:rPr>
          <w:rFonts w:hint="eastAsia"/>
        </w:rPr>
        <w:t>ぐらいである。</w:t>
      </w:r>
    </w:p>
    <w:p w:rsidR="00DF086E" w:rsidRDefault="00DF086E" w:rsidP="00E23AC0"/>
    <w:p w:rsidR="00DF086E" w:rsidRPr="00DF086E" w:rsidRDefault="00DF086E" w:rsidP="00E23AC0">
      <w:pPr>
        <w:rPr>
          <w:rFonts w:hint="eastAsia"/>
        </w:rPr>
      </w:pPr>
      <w:r>
        <w:t>平均的な汎化性能は7</w:t>
      </w:r>
      <w:r>
        <w:t>3</w:t>
      </w:r>
      <w:bookmarkStart w:id="0" w:name="_GoBack"/>
      <w:bookmarkEnd w:id="0"/>
      <w:r>
        <w:t>.6％ぐらいである。</w:t>
      </w:r>
    </w:p>
    <w:sectPr w:rsidR="00DF086E" w:rsidRPr="00DF086E">
      <w:headerReference w:type="default" r:id="rId27"/>
      <w:footerReference w:type="default" r:id="rId2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F15" w:rsidRDefault="00C27F15" w:rsidP="0014036A">
      <w:r>
        <w:separator/>
      </w:r>
    </w:p>
  </w:endnote>
  <w:endnote w:type="continuationSeparator" w:id="0">
    <w:p w:rsidR="00C27F15" w:rsidRDefault="00C27F15" w:rsidP="0014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940714"/>
      <w:docPartObj>
        <w:docPartGallery w:val="Page Numbers (Bottom of Page)"/>
        <w:docPartUnique/>
      </w:docPartObj>
    </w:sdtPr>
    <w:sdtEndPr/>
    <w:sdtContent>
      <w:p w:rsidR="00C27F15" w:rsidRDefault="00C27F1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86E" w:rsidRPr="00DF086E">
          <w:rPr>
            <w:noProof/>
            <w:lang w:val="ja-JP"/>
          </w:rPr>
          <w:t>19</w:t>
        </w:r>
        <w:r>
          <w:fldChar w:fldCharType="end"/>
        </w:r>
      </w:p>
    </w:sdtContent>
  </w:sdt>
  <w:p w:rsidR="00C27F15" w:rsidRDefault="00C27F1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F15" w:rsidRDefault="00C27F15" w:rsidP="0014036A">
      <w:r>
        <w:separator/>
      </w:r>
    </w:p>
  </w:footnote>
  <w:footnote w:type="continuationSeparator" w:id="0">
    <w:p w:rsidR="00C27F15" w:rsidRDefault="00C27F15" w:rsidP="00140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F15" w:rsidRDefault="00C27F15">
    <w:pPr>
      <w:pStyle w:val="a6"/>
      <w:rPr>
        <w:lang w:eastAsia="zh-CN"/>
      </w:rPr>
    </w:pPr>
    <w:r>
      <w:rPr>
        <w:rFonts w:hint="eastAsia"/>
        <w:lang w:eastAsia="zh-CN"/>
      </w:rPr>
      <w:t>学生番号：1710260</w:t>
    </w:r>
  </w:p>
  <w:p w:rsidR="00C27F15" w:rsidRPr="0014036A" w:rsidRDefault="00C27F15">
    <w:pPr>
      <w:pStyle w:val="a6"/>
      <w:rPr>
        <w:rFonts w:eastAsia="DengXian"/>
        <w:lang w:eastAsia="zh-CN"/>
      </w:rPr>
    </w:pPr>
    <w:r>
      <w:rPr>
        <w:rFonts w:hint="eastAsia"/>
        <w:lang w:eastAsia="zh-CN"/>
      </w:rPr>
      <w:t>学生名前：</w:t>
    </w:r>
    <w:r>
      <w:rPr>
        <w:rFonts w:eastAsia="DengXian" w:hint="eastAsia"/>
        <w:lang w:eastAsia="zh-CN"/>
      </w:rPr>
      <w:t>SHI Jun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317AC"/>
    <w:multiLevelType w:val="hybridMultilevel"/>
    <w:tmpl w:val="BED46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522EB4"/>
    <w:multiLevelType w:val="hybridMultilevel"/>
    <w:tmpl w:val="034A6D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5A"/>
    <w:rsid w:val="0003112A"/>
    <w:rsid w:val="000B2696"/>
    <w:rsid w:val="000D70C0"/>
    <w:rsid w:val="00122CF8"/>
    <w:rsid w:val="0014036A"/>
    <w:rsid w:val="0018430A"/>
    <w:rsid w:val="001875F3"/>
    <w:rsid w:val="00187B94"/>
    <w:rsid w:val="001B1097"/>
    <w:rsid w:val="001C7F8A"/>
    <w:rsid w:val="002A3B76"/>
    <w:rsid w:val="0035051E"/>
    <w:rsid w:val="00350ECF"/>
    <w:rsid w:val="00376379"/>
    <w:rsid w:val="0039273B"/>
    <w:rsid w:val="0042519D"/>
    <w:rsid w:val="004867B9"/>
    <w:rsid w:val="004C59D9"/>
    <w:rsid w:val="00523D8E"/>
    <w:rsid w:val="00555579"/>
    <w:rsid w:val="006C5B6B"/>
    <w:rsid w:val="006D2975"/>
    <w:rsid w:val="00735AED"/>
    <w:rsid w:val="00777BD4"/>
    <w:rsid w:val="00827B79"/>
    <w:rsid w:val="008477E8"/>
    <w:rsid w:val="008D1E75"/>
    <w:rsid w:val="00970349"/>
    <w:rsid w:val="00A82A25"/>
    <w:rsid w:val="00B3647F"/>
    <w:rsid w:val="00B50B14"/>
    <w:rsid w:val="00B61595"/>
    <w:rsid w:val="00BC335A"/>
    <w:rsid w:val="00C27F15"/>
    <w:rsid w:val="00C43C6D"/>
    <w:rsid w:val="00CC2441"/>
    <w:rsid w:val="00CC39F4"/>
    <w:rsid w:val="00DB4859"/>
    <w:rsid w:val="00DC3B0C"/>
    <w:rsid w:val="00DF086E"/>
    <w:rsid w:val="00E05F51"/>
    <w:rsid w:val="00E23AC0"/>
    <w:rsid w:val="00F076ED"/>
    <w:rsid w:val="00F2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4A1E5E8-F7B3-4E0D-8088-40DDE901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47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735AE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35A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35A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35AE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735AE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735AE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735AED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41">
    <w:name w:val="sc41"/>
    <w:basedOn w:val="a0"/>
    <w:rsid w:val="00735AE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35AE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35AED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523D8E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364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3647F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B3647F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403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4036A"/>
  </w:style>
  <w:style w:type="paragraph" w:styleId="a8">
    <w:name w:val="footer"/>
    <w:basedOn w:val="a"/>
    <w:link w:val="a9"/>
    <w:uiPriority w:val="99"/>
    <w:unhideWhenUsed/>
    <w:rsid w:val="0014036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4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DEE58EC7.dotm</Template>
  <TotalTime>856</TotalTime>
  <Pages>20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SHIJun</dc:creator>
  <cp:keywords/>
  <dc:description/>
  <cp:lastModifiedBy>SHI, Jun</cp:lastModifiedBy>
  <cp:revision>36</cp:revision>
  <dcterms:created xsi:type="dcterms:W3CDTF">2017-04-26T10:13:00Z</dcterms:created>
  <dcterms:modified xsi:type="dcterms:W3CDTF">2017-04-28T02:50:00Z</dcterms:modified>
</cp:coreProperties>
</file>