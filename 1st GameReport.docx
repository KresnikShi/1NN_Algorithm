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51" w:rsidRPr="00E05F51" w:rsidRDefault="00E05F51" w:rsidP="00E05F51">
      <w:pPr>
        <w:jc w:val="center"/>
        <w:rPr>
          <w:b/>
          <w:sz w:val="36"/>
          <w:szCs w:val="36"/>
        </w:rPr>
      </w:pPr>
      <w:r w:rsidRPr="00E05F51">
        <w:rPr>
          <w:rFonts w:hint="eastAsia"/>
          <w:b/>
          <w:sz w:val="36"/>
          <w:szCs w:val="36"/>
        </w:rPr>
        <w:t>ゲーム情報学特論　第一回　レポート</w:t>
      </w:r>
    </w:p>
    <w:p w:rsidR="0014036A" w:rsidRDefault="0014036A" w:rsidP="0014036A">
      <w:pPr>
        <w:pStyle w:val="a4"/>
      </w:pPr>
      <w:r>
        <w:rPr>
          <w:rFonts w:hint="eastAsia"/>
        </w:rPr>
        <w:t>結果</w:t>
      </w:r>
    </w:p>
    <w:p w:rsidR="0014036A" w:rsidRDefault="00B61595" w:rsidP="0014036A">
      <w:r>
        <w:rPr>
          <w:noProof/>
        </w:rPr>
        <w:drawing>
          <wp:inline distT="0" distB="0" distL="0" distR="0">
            <wp:extent cx="5391150" cy="47339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76" w:rsidRPr="002A3B76" w:rsidRDefault="002A3B76" w:rsidP="0014036A">
      <w:pPr>
        <w:rPr>
          <w:rFonts w:hint="eastAsia"/>
        </w:rPr>
      </w:pPr>
      <w:r>
        <w:rPr>
          <w:rFonts w:eastAsia="DengXian" w:hint="eastAsia"/>
          <w:lang w:eastAsia="zh-CN"/>
        </w:rPr>
        <w:t>Compile</w:t>
      </w:r>
      <w:r>
        <w:rPr>
          <w:rFonts w:eastAsia="DengXian" w:hint="eastAsia"/>
          <w:lang w:eastAsia="zh-CN"/>
        </w:rPr>
        <w:t>と</w:t>
      </w:r>
      <w:r>
        <w:rPr>
          <w:rFonts w:eastAsia="DengXian" w:hint="eastAsia"/>
          <w:lang w:eastAsia="zh-CN"/>
        </w:rPr>
        <w:t>Run</w:t>
      </w:r>
      <w:r>
        <w:rPr>
          <w:rFonts w:hint="eastAsia"/>
        </w:rPr>
        <w:t>をして、この画面が出てくる。</w:t>
      </w:r>
    </w:p>
    <w:p w:rsidR="00777BD4" w:rsidRDefault="00777BD4" w:rsidP="0014036A">
      <w:r>
        <w:br w:type="page"/>
      </w:r>
    </w:p>
    <w:p w:rsidR="00B61595" w:rsidRDefault="00B61595" w:rsidP="0014036A">
      <w:pPr>
        <w:rPr>
          <w:rFonts w:hint="eastAsia"/>
        </w:rPr>
      </w:pPr>
      <w:r>
        <w:rPr>
          <w:rFonts w:hint="eastAsia"/>
        </w:rPr>
        <w:lastRenderedPageBreak/>
        <w:t>@のボタンを押して２０×２０の画面で五つのボタンを押して＠が</w:t>
      </w:r>
      <w:r>
        <w:t>出てくる。同じように、Ｘも同じです。</w:t>
      </w:r>
    </w:p>
    <w:p w:rsidR="00B61595" w:rsidRDefault="00B61595" w:rsidP="0014036A">
      <w:r>
        <w:rPr>
          <w:rFonts w:hint="eastAsia"/>
          <w:noProof/>
        </w:rPr>
        <w:drawing>
          <wp:inline distT="0" distB="0" distL="0" distR="0">
            <wp:extent cx="5400675" cy="46767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D4" w:rsidRDefault="00777BD4" w:rsidP="0014036A">
      <w:r>
        <w:br w:type="page"/>
      </w:r>
    </w:p>
    <w:p w:rsidR="00B61595" w:rsidRDefault="00B61595" w:rsidP="0014036A">
      <w:r>
        <w:lastRenderedPageBreak/>
        <w:t>この時、１ＮＮのボタンを押して結果が出てくる。</w:t>
      </w:r>
    </w:p>
    <w:p w:rsidR="00B61595" w:rsidRDefault="004C59D9" w:rsidP="0014036A">
      <w:r>
        <w:rPr>
          <w:rFonts w:hint="eastAsia"/>
          <w:noProof/>
        </w:rPr>
        <w:drawing>
          <wp:inline distT="0" distB="0" distL="0" distR="0">
            <wp:extent cx="5400675" cy="465772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D4" w:rsidRDefault="00777BD4" w:rsidP="0014036A">
      <w:r>
        <w:br w:type="page"/>
      </w:r>
    </w:p>
    <w:p w:rsidR="004C59D9" w:rsidRDefault="004C59D9" w:rsidP="0014036A">
      <w:r>
        <w:rPr>
          <w:rFonts w:hint="eastAsia"/>
        </w:rPr>
        <w:lastRenderedPageBreak/>
        <w:t>R</w:t>
      </w:r>
      <w:r>
        <w:t>esetボタンを押して新しい画面が出てくる。</w:t>
      </w:r>
    </w:p>
    <w:p w:rsidR="004C59D9" w:rsidRDefault="004C59D9" w:rsidP="0014036A">
      <w:r>
        <w:rPr>
          <w:rFonts w:hint="eastAsia"/>
          <w:noProof/>
        </w:rPr>
        <w:drawing>
          <wp:inline distT="0" distB="0" distL="0" distR="0">
            <wp:extent cx="5400675" cy="4657725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D4" w:rsidRDefault="00777BD4" w:rsidP="0014036A">
      <w:r>
        <w:br w:type="page"/>
      </w:r>
    </w:p>
    <w:p w:rsidR="004C59D9" w:rsidRDefault="004C59D9" w:rsidP="0014036A">
      <w:r>
        <w:rPr>
          <w:rFonts w:hint="eastAsia"/>
        </w:rPr>
        <w:lastRenderedPageBreak/>
        <w:t>R</w:t>
      </w:r>
      <w:r>
        <w:t>andomボタンを押して＠とＸを五つ出てくる。</w:t>
      </w:r>
    </w:p>
    <w:p w:rsidR="004C59D9" w:rsidRDefault="004C59D9" w:rsidP="0014036A">
      <w:r>
        <w:rPr>
          <w:rFonts w:hint="eastAsia"/>
          <w:noProof/>
        </w:rPr>
        <w:drawing>
          <wp:inline distT="0" distB="0" distL="0" distR="0">
            <wp:extent cx="5400675" cy="4695825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D4" w:rsidRDefault="00777BD4" w:rsidP="0014036A">
      <w:r>
        <w:br w:type="page"/>
      </w:r>
    </w:p>
    <w:p w:rsidR="004C59D9" w:rsidRDefault="004C59D9" w:rsidP="0014036A">
      <w:r>
        <w:lastRenderedPageBreak/>
        <w:t>１ＮＮのボタンを押して結果が出てくる。</w:t>
      </w:r>
    </w:p>
    <w:p w:rsidR="004C59D9" w:rsidRDefault="006C5B6B" w:rsidP="0014036A">
      <w:r>
        <w:rPr>
          <w:rFonts w:hint="eastAsia"/>
          <w:noProof/>
        </w:rPr>
        <w:drawing>
          <wp:inline distT="0" distB="0" distL="0" distR="0">
            <wp:extent cx="5400675" cy="4695825"/>
            <wp:effectExtent l="0" t="0" r="9525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F3" w:rsidRPr="00B61595" w:rsidRDefault="001875F3" w:rsidP="0014036A">
      <w:pPr>
        <w:rPr>
          <w:rFonts w:hint="eastAsia"/>
        </w:rPr>
      </w:pPr>
      <w:r>
        <w:t>ＫＮＮボタンはまだ有効してない。</w:t>
      </w:r>
    </w:p>
    <w:p w:rsidR="00B61595" w:rsidRDefault="0014036A" w:rsidP="0014036A">
      <w:pPr>
        <w:pStyle w:val="a4"/>
      </w:pPr>
      <w:r>
        <w:rPr>
          <w:rFonts w:hint="eastAsia"/>
        </w:rPr>
        <w:t>ソースコード</w:t>
      </w:r>
    </w:p>
    <w:p w:rsidR="00523D8E" w:rsidRPr="00523D8E" w:rsidRDefault="00523D8E" w:rsidP="00B3647F">
      <w:pPr>
        <w:pStyle w:val="1"/>
      </w:pPr>
      <w:r w:rsidRPr="00523D8E">
        <w:rPr>
          <w:rFonts w:hint="eastAsia"/>
        </w:rPr>
        <w:t>画面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package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NearestNeighbor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２０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×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２０のマスを作る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735AED">
        <w:rPr>
          <w:rFonts w:ascii="Courier New" w:eastAsia="ＭＳ Ｐゴシック" w:hAnsi="Courier New" w:cs="Courier New"/>
          <w:b/>
          <w:bCs/>
          <w:color w:val="008080"/>
          <w:kern w:val="0"/>
          <w:sz w:val="20"/>
          <w:szCs w:val="20"/>
        </w:rPr>
        <w:t>@author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s1710260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lastRenderedPageBreak/>
        <w:t xml:space="preserve"> * 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*/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class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MassTwenty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extends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JPanel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private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final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long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serialVersionUID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1L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JFrame frame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ボタン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AtButton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"@"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XButton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"X"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OneNNMethod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"1NN"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KNNMethod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"KNN"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RandomButton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"Random"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 ResetButton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"Reset"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Image IconImage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Toolkit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getDefaultToolkit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getImage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"./image/icon.png"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MassButton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ButtonListener ButtonListener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２０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×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２０のマス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final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COMS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final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NUMS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 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２０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×</w:t>
      </w: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２０マスの画面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*/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paintMass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setTitle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"20*20mass"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setSize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727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630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setDefaultCloseOperation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EXIT_ON_CLOSE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setLayout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AtButton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setToolTipText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５つのみ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XButton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setToolTipText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５つのみ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AtButton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XButton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OneNNMethod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90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KNNMethod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RandomButton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170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ResetButton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210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ボタンを加える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OneNNMethod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RandomButton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ResetButton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AtButton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XButton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OneNNMethod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KNNMethod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RandomButton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ResetButton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マスをコンテナに入る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NUMS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NUMS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MassButton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"./image/icon.png"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MassButton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setBounds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120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COMS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COMS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30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MassButton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setButtons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MassButton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setResizable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中心にする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setLocationRelativeTo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getRootPane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setVisible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ButtonListener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frame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main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String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args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MassTwenty mass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735AED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MassTwenty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mass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paintMass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735AED" w:rsidRPr="00735AED" w:rsidRDefault="00735AED" w:rsidP="00735AED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735AED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35AED" w:rsidRPr="00523D8E" w:rsidRDefault="00523D8E" w:rsidP="00B3647F">
      <w:pPr>
        <w:pStyle w:val="1"/>
      </w:pPr>
      <w:r w:rsidRPr="00523D8E">
        <w:rPr>
          <w:rFonts w:hint="eastAsia"/>
        </w:rPr>
        <w:t>ボタン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package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NearestNeighbor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event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ActionEvent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event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event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MouseListener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util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Random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BorderFactory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ImageIcon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ボタンのリスナー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CC39F4">
        <w:rPr>
          <w:rFonts w:ascii="Courier New" w:eastAsia="ＭＳ Ｐゴシック" w:hAnsi="Courier New" w:cs="Courier New"/>
          <w:b/>
          <w:bCs/>
          <w:color w:val="008080"/>
          <w:kern w:val="0"/>
          <w:sz w:val="20"/>
          <w:szCs w:val="20"/>
        </w:rPr>
        <w:t>@author</w:t>
      </w: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s1710260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*/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class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ButtonListener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MouseListener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String command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private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private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JFrame 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OneNearestNeighbor onn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OneNearestNeighbor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KNearestNeighbor knn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KNearestNeighbor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JFrame getFrame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setFrame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JFrame 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frame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actionPerformed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ActionEvent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  listeners of buttons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*/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mouseClicked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command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getSource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getText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command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"@"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getSource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setBorder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BorderFactory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createLoweredBevelBorder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FrameListener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command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"X"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getSource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setBorder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BorderFactory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createLoweredBevelBorder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addMouseListener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FrameListener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command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"1NN"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onn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onn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useONNMethod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"KNN"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0B2696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bookmarkStart w:id="0" w:name="_GoBack"/>
      <w:r w:rsidR="001875F3"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0B2696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knn.setButtons(buttons);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0B2696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            </w:t>
      </w:r>
      <w:r w:rsidR="001875F3" w:rsidRPr="00735AED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 xml:space="preserve">// </w:t>
      </w:r>
      <w:r w:rsidRPr="000B2696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knn.useKNNMethod();</w:t>
      </w:r>
      <w:bookmarkEnd w:id="0"/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"Random"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Random rand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Random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x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y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rand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nextInt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System.out.println(x[i] + " " + y[i]);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10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n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"./image/icon-@.png"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setName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"usedAt"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"./image/icon-X.png"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setName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"usedX"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"Reset"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frame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dispose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MassTwenty mass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MassTwenty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mass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paintMass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mousePressed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mouseReleased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mouseEntered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mouseExited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setButtons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CC39F4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buttons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CC39F4" w:rsidRDefault="00CC39F4" w:rsidP="00CC39F4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CC39F4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39F4" w:rsidRPr="00523D8E" w:rsidRDefault="00523D8E" w:rsidP="00B3647F">
      <w:pPr>
        <w:pStyle w:val="1"/>
      </w:pPr>
      <w:r w:rsidRPr="00523D8E">
        <w:rPr>
          <w:rFonts w:hint="eastAsia"/>
        </w:rPr>
        <w:t>マス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package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NearestNeighbor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MouseListener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BorderFactory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20*20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マスのリスナー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523D8E">
        <w:rPr>
          <w:rFonts w:ascii="Courier New" w:eastAsia="ＭＳ Ｐゴシック" w:hAnsi="Courier New" w:cs="Courier New"/>
          <w:b/>
          <w:bCs/>
          <w:color w:val="008080"/>
          <w:kern w:val="0"/>
          <w:sz w:val="20"/>
          <w:szCs w:val="20"/>
        </w:rPr>
        <w:t>@author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s1710260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*/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class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FrameListener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MouseListener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String command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private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counterAt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counterX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JButton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MouseEvent 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FrameListener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String command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MouseEvent 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command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command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button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event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mouseClicked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command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"@"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counterAt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setName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"usedAt"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"./image/icon-@.png"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counterAt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command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"X"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counterX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setName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"usedX"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"./image/icon-X.png"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counterX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System.out.println(counter);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counterAt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counterX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event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getSource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setBorder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BorderFactory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createRaisedBevelBorder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mousePressed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mouseReleased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mouseEntered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mouseExited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MouseEvent 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TODO Auto-generated method stub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getCounterX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counterX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B3647F">
      <w:pPr>
        <w:pStyle w:val="1"/>
      </w:pPr>
      <w:r w:rsidRPr="00523D8E">
        <w:t>1NN</w:t>
      </w:r>
      <w:r w:rsidRPr="00523D8E">
        <w:rPr>
          <w:rFonts w:hint="eastAsia"/>
        </w:rPr>
        <w:t>アルゴリズム</w:t>
      </w:r>
    </w:p>
    <w:p w:rsidR="00523D8E" w:rsidRPr="00523D8E" w:rsidRDefault="00523D8E" w:rsidP="00523D8E">
      <w:pPr>
        <w:shd w:val="clear" w:color="auto" w:fill="FFFFFF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package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NearestNeighbor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awt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util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ArrayList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lastRenderedPageBreak/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util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javax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swing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1NN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を使う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  <w:r w:rsidRPr="00523D8E">
        <w:rPr>
          <w:rFonts w:ascii="Courier New" w:eastAsia="ＭＳ Ｐゴシック" w:hAnsi="Courier New" w:cs="Courier New"/>
          <w:b/>
          <w:bCs/>
          <w:color w:val="008080"/>
          <w:kern w:val="0"/>
          <w:sz w:val="20"/>
          <w:szCs w:val="20"/>
        </w:rPr>
        <w:t>@author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s1710260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 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*/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class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OneNearestNeighbor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distanceAt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distanceX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private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/**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 1NN</w:t>
      </w: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>方法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8080"/>
          <w:kern w:val="0"/>
          <w:sz w:val="20"/>
          <w:szCs w:val="20"/>
        </w:rPr>
        <w:t xml:space="preserve">     */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useONNMethod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System.out.println(buttons[0][0].getName());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get the coordinates of @ and X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numAt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numX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getName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"usedAt"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y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numAt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getName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"usedX"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pointX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numX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y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numX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1NN method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20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getName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distanceAt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ArrayList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distanceX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ArrayList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k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k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5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distanceAt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Math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hypot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distanceX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add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Math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hypot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j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pointX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k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y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minAt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getListMin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distanceAt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minX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getListMin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distanceX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System.out.println(minAt + " " + minX);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minAt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minX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"./image/icon-maru.png"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    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setIcon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ImageIcon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8080"/>
          <w:kern w:val="0"/>
          <w:sz w:val="20"/>
          <w:szCs w:val="20"/>
        </w:rPr>
        <w:t>"./image/icon-batsu.png"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getListMin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double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temp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System.out.println("temp:" + temp);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int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0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size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temp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Math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    temp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Math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min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i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list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get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i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FF8000"/>
          <w:kern w:val="0"/>
          <w:sz w:val="20"/>
          <w:szCs w:val="20"/>
        </w:rPr>
        <w:t>1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color w:val="008000"/>
          <w:kern w:val="0"/>
          <w:sz w:val="20"/>
          <w:szCs w:val="20"/>
        </w:rPr>
        <w:t>// System.out.println("temp:" + temp);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temp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static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main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String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args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OneNearestNeighbor onn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OneNearestNeighbor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onn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useONNMethod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getButtons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public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color w:val="8000FF"/>
          <w:kern w:val="0"/>
          <w:sz w:val="20"/>
          <w:szCs w:val="20"/>
        </w:rPr>
        <w:t>void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setButtons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>JButton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    </w:t>
      </w:r>
      <w:r w:rsidRPr="00523D8E">
        <w:rPr>
          <w:rFonts w:ascii="Courier New" w:eastAsia="ＭＳ Ｐゴシック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buttons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buttons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</w:pPr>
      <w:r w:rsidRPr="00523D8E">
        <w:rPr>
          <w:rFonts w:ascii="Courier New" w:eastAsia="ＭＳ Ｐゴシック" w:hAnsi="Courier New" w:cs="Courier New"/>
          <w:color w:val="000000"/>
          <w:kern w:val="0"/>
          <w:sz w:val="20"/>
          <w:szCs w:val="20"/>
        </w:rPr>
        <w:t xml:space="preserve">    </w:t>
      </w: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23D8E" w:rsidRDefault="00523D8E" w:rsidP="0014036A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23D8E">
        <w:rPr>
          <w:rFonts w:ascii="Courier New" w:eastAsia="ＭＳ Ｐゴシック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4036A" w:rsidRPr="0014036A" w:rsidRDefault="0014036A" w:rsidP="0014036A"/>
    <w:sectPr w:rsidR="0014036A" w:rsidRPr="0014036A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95" w:rsidRDefault="00B61595" w:rsidP="0014036A">
      <w:r>
        <w:separator/>
      </w:r>
    </w:p>
  </w:endnote>
  <w:endnote w:type="continuationSeparator" w:id="0">
    <w:p w:rsidR="00B61595" w:rsidRDefault="00B61595" w:rsidP="0014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95" w:rsidRDefault="00B61595" w:rsidP="0014036A">
      <w:r>
        <w:separator/>
      </w:r>
    </w:p>
  </w:footnote>
  <w:footnote w:type="continuationSeparator" w:id="0">
    <w:p w:rsidR="00B61595" w:rsidRDefault="00B61595" w:rsidP="00140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595" w:rsidRDefault="00B61595">
    <w:pPr>
      <w:pStyle w:val="a6"/>
      <w:rPr>
        <w:lang w:eastAsia="zh-CN"/>
      </w:rPr>
    </w:pPr>
    <w:r>
      <w:rPr>
        <w:rFonts w:hint="eastAsia"/>
        <w:lang w:eastAsia="zh-CN"/>
      </w:rPr>
      <w:t>学生番号：1710260</w:t>
    </w:r>
  </w:p>
  <w:p w:rsidR="00B61595" w:rsidRPr="0014036A" w:rsidRDefault="00B61595">
    <w:pPr>
      <w:pStyle w:val="a6"/>
      <w:rPr>
        <w:rFonts w:eastAsia="DengXian"/>
        <w:lang w:eastAsia="zh-CN"/>
      </w:rPr>
    </w:pPr>
    <w:r>
      <w:rPr>
        <w:rFonts w:hint="eastAsia"/>
        <w:lang w:eastAsia="zh-CN"/>
      </w:rPr>
      <w:t>学生名前：</w:t>
    </w:r>
    <w:r>
      <w:rPr>
        <w:rFonts w:eastAsia="DengXian" w:hint="eastAsia"/>
        <w:lang w:eastAsia="zh-CN"/>
      </w:rPr>
      <w:t>SHI Jun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317AC"/>
    <w:multiLevelType w:val="hybridMultilevel"/>
    <w:tmpl w:val="BED4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522EB4"/>
    <w:multiLevelType w:val="hybridMultilevel"/>
    <w:tmpl w:val="034A6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5A"/>
    <w:rsid w:val="000B2696"/>
    <w:rsid w:val="0014036A"/>
    <w:rsid w:val="001875F3"/>
    <w:rsid w:val="002A3B76"/>
    <w:rsid w:val="00350ECF"/>
    <w:rsid w:val="004C59D9"/>
    <w:rsid w:val="00523D8E"/>
    <w:rsid w:val="006C5B6B"/>
    <w:rsid w:val="00735AED"/>
    <w:rsid w:val="00777BD4"/>
    <w:rsid w:val="008477E8"/>
    <w:rsid w:val="00B3647F"/>
    <w:rsid w:val="00B61595"/>
    <w:rsid w:val="00BC335A"/>
    <w:rsid w:val="00CC2441"/>
    <w:rsid w:val="00CC39F4"/>
    <w:rsid w:val="00E05F51"/>
    <w:rsid w:val="00F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A1E5E8-F7B3-4E0D-8088-40DDE901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4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735AE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35A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35AE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35AE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35AE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735AED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735AE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35AE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35AED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523D8E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364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3647F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3647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36A"/>
  </w:style>
  <w:style w:type="paragraph" w:styleId="a8">
    <w:name w:val="footer"/>
    <w:basedOn w:val="a"/>
    <w:link w:val="a9"/>
    <w:uiPriority w:val="99"/>
    <w:unhideWhenUsed/>
    <w:rsid w:val="001403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62AA80C4.dotm</Template>
  <TotalTime>38</TotalTime>
  <Pages>18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</dc:creator>
  <cp:keywords/>
  <dc:description/>
  <cp:lastModifiedBy>SHI, Jun</cp:lastModifiedBy>
  <cp:revision>15</cp:revision>
  <dcterms:created xsi:type="dcterms:W3CDTF">2017-04-26T10:13:00Z</dcterms:created>
  <dcterms:modified xsi:type="dcterms:W3CDTF">2017-04-26T10:53:00Z</dcterms:modified>
</cp:coreProperties>
</file>